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B9BA" w14:textId="77777777" w:rsidR="00000000" w:rsidRDefault="00AA1641">
      <w:pPr>
        <w:rPr>
          <w:lang w:val="en-US"/>
        </w:rPr>
      </w:pPr>
      <w:r>
        <w:rPr>
          <w:lang w:val="en-US"/>
        </w:rPr>
        <w:t>*{</w:t>
      </w:r>
    </w:p>
    <w:p w14:paraId="48D2D65B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margin: 0;</w:t>
      </w:r>
    </w:p>
    <w:p w14:paraId="5B764D54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padding: 0;</w:t>
      </w:r>
    </w:p>
    <w:p w14:paraId="64817B69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}</w:t>
      </w:r>
    </w:p>
    <w:p w14:paraId="56685A90" w14:textId="77777777" w:rsidR="00000000" w:rsidRDefault="00AA1641">
      <w:pPr>
        <w:rPr>
          <w:lang w:val="en-US"/>
        </w:rPr>
      </w:pPr>
    </w:p>
    <w:p w14:paraId="7C6723F8" w14:textId="77777777" w:rsidR="00000000" w:rsidRDefault="00AA1641">
      <w:pPr>
        <w:rPr>
          <w:lang w:val="en-US"/>
        </w:rPr>
      </w:pPr>
      <w:r>
        <w:rPr>
          <w:lang w:val="en-US"/>
        </w:rPr>
        <w:t>body{</w:t>
      </w:r>
    </w:p>
    <w:p w14:paraId="1BDBE33F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height: 100vh;</w:t>
      </w:r>
    </w:p>
    <w:p w14:paraId="5DA9AEFE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display: flex;</w:t>
      </w:r>
    </w:p>
    <w:p w14:paraId="51AB2E93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justify-content: center;</w:t>
      </w:r>
    </w:p>
    <w:p w14:paraId="2F269140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align-items: center;</w:t>
      </w:r>
    </w:p>
    <w:p w14:paraId="759F018A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background: #10101E;</w:t>
      </w:r>
    </w:p>
    <w:p w14:paraId="700AFB4C" w14:textId="77777777" w:rsidR="00000000" w:rsidRDefault="00AA1641">
      <w:pPr>
        <w:rPr>
          <w:lang w:val="en-US"/>
        </w:rPr>
      </w:pPr>
      <w:r>
        <w:rPr>
          <w:lang w:val="en-US"/>
        </w:rPr>
        <w:t>}</w:t>
      </w:r>
    </w:p>
    <w:p w14:paraId="70578FA9" w14:textId="77777777" w:rsidR="00000000" w:rsidRDefault="00AA1641">
      <w:pPr>
        <w:rPr>
          <w:lang w:val="en-US"/>
        </w:rPr>
      </w:pPr>
      <w:r>
        <w:rPr>
          <w:lang w:val="en-US"/>
        </w:rPr>
        <w:t>.datetime{</w:t>
      </w:r>
    </w:p>
    <w:p w14:paraId="6A2F4CBD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color: #fff;</w:t>
      </w:r>
    </w:p>
    <w:p w14:paraId="339FE2BA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background: #10101E;</w:t>
      </w:r>
    </w:p>
    <w:p w14:paraId="17C9BAE9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font-family: “Segeo UI”, sans-serif;</w:t>
      </w:r>
    </w:p>
    <w:p w14:paraId="31143F1B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width: 340px;</w:t>
      </w:r>
    </w:p>
    <w:p w14:paraId="70C5CD11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padding: 15px 10px;</w:t>
      </w:r>
    </w:p>
    <w:p w14:paraId="6F58F258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border: 3px solid #2E94E3;</w:t>
      </w:r>
    </w:p>
    <w:p w14:paraId="42560CD6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border-radius: 5;</w:t>
      </w:r>
    </w:p>
    <w:p w14:paraId="7A3732BF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-webkit-box-reflect: below 1px linear-gradient(transparent, rgba(255, 225, 225,0.1));</w:t>
      </w:r>
    </w:p>
    <w:p w14:paraId="32A2D4C1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Transition: 0.5s;</w:t>
      </w:r>
    </w:p>
    <w:p w14:paraId="2BC8C442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 Transition-property: b</w:t>
      </w:r>
      <w:r>
        <w:rPr>
          <w:lang w:val="en-US"/>
        </w:rPr>
        <w:t>ackground, box-shadow;</w:t>
      </w:r>
    </w:p>
    <w:p w14:paraId="501DF124" w14:textId="77777777" w:rsidR="00000000" w:rsidRDefault="00AA1641">
      <w:pPr>
        <w:rPr>
          <w:lang w:val="en-US"/>
        </w:rPr>
      </w:pPr>
      <w:r>
        <w:rPr>
          <w:lang w:val="en-US"/>
        </w:rPr>
        <w:t>}</w:t>
      </w:r>
    </w:p>
    <w:p w14:paraId="27B8D1C3" w14:textId="77777777" w:rsidR="00000000" w:rsidRDefault="00AA1641">
      <w:pPr>
        <w:rPr>
          <w:lang w:val="en-US"/>
        </w:rPr>
      </w:pPr>
    </w:p>
    <w:p w14:paraId="7853FDF4" w14:textId="77777777" w:rsidR="00000000" w:rsidRDefault="00AA1641">
      <w:pPr>
        <w:rPr>
          <w:lang w:val="en-US"/>
        </w:rPr>
      </w:pPr>
      <w:r>
        <w:rPr>
          <w:lang w:val="en-US"/>
        </w:rPr>
        <w:t>/*.datetime:hover{</w:t>
      </w:r>
    </w:p>
    <w:p w14:paraId="49426ADB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background: #2E94E3;</w:t>
      </w:r>
    </w:p>
    <w:p w14:paraId="140A3F15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box-shadow: 0 0 30px #2E94E3;</w:t>
      </w:r>
    </w:p>
    <w:p w14:paraId="6822D534" w14:textId="77777777" w:rsidR="00000000" w:rsidRDefault="00AA1641">
      <w:pPr>
        <w:rPr>
          <w:lang w:val="en-US"/>
        </w:rPr>
      </w:pPr>
      <w:r>
        <w:rPr>
          <w:lang w:val="en-US"/>
        </w:rPr>
        <w:t>}*/</w:t>
      </w:r>
    </w:p>
    <w:p w14:paraId="1B5A1E29" w14:textId="77777777" w:rsidR="00000000" w:rsidRDefault="00AA1641">
      <w:pPr>
        <w:rPr>
          <w:lang w:val="en-US"/>
        </w:rPr>
      </w:pPr>
    </w:p>
    <w:p w14:paraId="6B43BE71" w14:textId="77777777" w:rsidR="00000000" w:rsidRDefault="00AA1641">
      <w:pPr>
        <w:rPr>
          <w:lang w:val="en-US"/>
        </w:rPr>
      </w:pPr>
    </w:p>
    <w:p w14:paraId="20EDF40E" w14:textId="77777777" w:rsidR="00000000" w:rsidRDefault="00AA1641">
      <w:pPr>
        <w:rPr>
          <w:lang w:val="en-US"/>
        </w:rPr>
      </w:pPr>
      <w:r>
        <w:rPr>
          <w:lang w:val="en-US"/>
        </w:rPr>
        <w:lastRenderedPageBreak/>
        <w:t>.date{</w:t>
      </w:r>
    </w:p>
    <w:p w14:paraId="63B8926D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font-size: 20px;</w:t>
      </w:r>
    </w:p>
    <w:p w14:paraId="3AD65B88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font-weight: 600;</w:t>
      </w:r>
    </w:p>
    <w:p w14:paraId="4C823484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text-align: center;</w:t>
      </w:r>
    </w:p>
    <w:p w14:paraId="3A258A10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letter-spacing: 3px;</w:t>
      </w:r>
    </w:p>
    <w:p w14:paraId="4D2E670C" w14:textId="77777777" w:rsidR="00000000" w:rsidRDefault="00AA1641">
      <w:pPr>
        <w:rPr>
          <w:lang w:val="en-US"/>
        </w:rPr>
      </w:pPr>
      <w:r>
        <w:rPr>
          <w:lang w:val="en-US"/>
        </w:rPr>
        <w:t>}</w:t>
      </w:r>
    </w:p>
    <w:p w14:paraId="08340C08" w14:textId="77777777" w:rsidR="00000000" w:rsidRDefault="00AA1641">
      <w:pPr>
        <w:rPr>
          <w:lang w:val="en-US"/>
        </w:rPr>
      </w:pPr>
    </w:p>
    <w:p w14:paraId="4FBE4C1F" w14:textId="77777777" w:rsidR="00000000" w:rsidRDefault="00AA1641">
      <w:pPr>
        <w:rPr>
          <w:lang w:val="en-US"/>
        </w:rPr>
      </w:pPr>
    </w:p>
    <w:p w14:paraId="527B2A76" w14:textId="77777777" w:rsidR="00000000" w:rsidRDefault="00AA1641">
      <w:pPr>
        <w:rPr>
          <w:lang w:val="en-US"/>
        </w:rPr>
      </w:pPr>
    </w:p>
    <w:p w14:paraId="5A18CB9B" w14:textId="77777777" w:rsidR="00000000" w:rsidRDefault="00AA1641">
      <w:pPr>
        <w:rPr>
          <w:lang w:val="en-US"/>
        </w:rPr>
      </w:pPr>
      <w:r>
        <w:rPr>
          <w:lang w:val="en-US"/>
        </w:rPr>
        <w:t>.time{</w:t>
      </w:r>
    </w:p>
    <w:p w14:paraId="0447D1E1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 font-size: 60px;</w:t>
      </w:r>
    </w:p>
    <w:p w14:paraId="524B4CAD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display: flex;</w:t>
      </w:r>
    </w:p>
    <w:p w14:paraId="2DC95B92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 justify-content: center;</w:t>
      </w:r>
    </w:p>
    <w:p w14:paraId="20CAB7E6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 align-items: center;</w:t>
      </w:r>
    </w:p>
    <w:p w14:paraId="1BFDAD73" w14:textId="77777777" w:rsidR="00000000" w:rsidRDefault="00AA1641">
      <w:pPr>
        <w:rPr>
          <w:lang w:val="en-US"/>
        </w:rPr>
      </w:pPr>
      <w:r>
        <w:rPr>
          <w:lang w:val="en-US"/>
        </w:rPr>
        <w:t>}</w:t>
      </w:r>
    </w:p>
    <w:p w14:paraId="6DF3E5C6" w14:textId="77777777" w:rsidR="00000000" w:rsidRDefault="00AA1641">
      <w:pPr>
        <w:rPr>
          <w:lang w:val="en-US"/>
        </w:rPr>
      </w:pPr>
    </w:p>
    <w:p w14:paraId="40C2C455" w14:textId="77777777" w:rsidR="00000000" w:rsidRDefault="00AA1641">
      <w:pPr>
        <w:rPr>
          <w:lang w:val="en-US"/>
        </w:rPr>
      </w:pPr>
      <w:r>
        <w:rPr>
          <w:lang w:val="en-US"/>
        </w:rPr>
        <w:t>.time span:not (:last-child){</w:t>
      </w:r>
    </w:p>
    <w:p w14:paraId="0AF2BDD5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position: relative;</w:t>
      </w:r>
    </w:p>
    <w:p w14:paraId="1D695CC3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margin:0 6px;</w:t>
      </w:r>
    </w:p>
    <w:p w14:paraId="6E186A25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font-weight: 600;</w:t>
      </w:r>
    </w:p>
    <w:p w14:paraId="39AD0E52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text-align: center;</w:t>
      </w:r>
    </w:p>
    <w:p w14:paraId="3F0B2373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letter-spacing: 3px;</w:t>
      </w:r>
    </w:p>
    <w:p w14:paraId="295BCD71" w14:textId="77777777" w:rsidR="00000000" w:rsidRDefault="00AA1641">
      <w:pPr>
        <w:rPr>
          <w:lang w:val="en-US"/>
        </w:rPr>
      </w:pPr>
      <w:r>
        <w:rPr>
          <w:lang w:val="en-US"/>
        </w:rPr>
        <w:t>}</w:t>
      </w:r>
    </w:p>
    <w:p w14:paraId="41E539A6" w14:textId="77777777" w:rsidR="00000000" w:rsidRDefault="00AA1641">
      <w:pPr>
        <w:rPr>
          <w:lang w:val="en-US"/>
        </w:rPr>
      </w:pPr>
      <w:r>
        <w:rPr>
          <w:lang w:val="en-US"/>
        </w:rPr>
        <w:t>.time span: last-child{</w:t>
      </w:r>
    </w:p>
    <w:p w14:paraId="11E167BB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background: #2E9</w:t>
      </w:r>
      <w:r>
        <w:rPr>
          <w:lang w:val="en-US"/>
        </w:rPr>
        <w:t>4E3;</w:t>
      </w:r>
    </w:p>
    <w:p w14:paraId="0F551CEB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font-size: 30px;</w:t>
      </w:r>
    </w:p>
    <w:p w14:paraId="4F432EC0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font-weight: 600;</w:t>
      </w:r>
    </w:p>
    <w:p w14:paraId="5F654B3F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text-transform: uppercase;</w:t>
      </w:r>
    </w:p>
    <w:p w14:paraId="4C04A560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margin-top: 10px;</w:t>
      </w:r>
    </w:p>
    <w:p w14:paraId="69492685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padding: 0 5px;</w:t>
      </w:r>
    </w:p>
    <w:p w14:paraId="3657A392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border-radius: 3px;</w:t>
      </w:r>
    </w:p>
    <w:p w14:paraId="5B2AD70D" w14:textId="77777777" w:rsidR="00000000" w:rsidRDefault="00AA1641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58904B6" w14:textId="77777777" w:rsidR="00000000" w:rsidRDefault="00AA1641">
      <w:pPr>
        <w:rPr>
          <w:lang w:val="en-US"/>
        </w:rPr>
      </w:pPr>
    </w:p>
    <w:p w14:paraId="44867EAD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</w:t>
      </w:r>
    </w:p>
    <w:p w14:paraId="76B69467" w14:textId="77777777" w:rsidR="00000000" w:rsidRDefault="00AA1641">
      <w:pPr>
        <w:rPr>
          <w:lang w:val="en-US"/>
        </w:rPr>
      </w:pPr>
      <w:r>
        <w:rPr>
          <w:lang w:val="en-US"/>
        </w:rPr>
        <w:t xml:space="preserve">   </w:t>
      </w:r>
    </w:p>
    <w:p w14:paraId="5568204A" w14:textId="77777777" w:rsidR="00AA1641" w:rsidRDefault="00AA1641">
      <w:pPr>
        <w:rPr>
          <w:lang w:val="en-US"/>
        </w:rPr>
      </w:pPr>
    </w:p>
    <w:sectPr w:rsidR="00AA16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E6"/>
    <w:rsid w:val="009C59D2"/>
    <w:rsid w:val="00A70DE6"/>
    <w:rsid w:val="00A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E9FCB"/>
  <w15:chartTrackingRefBased/>
  <w15:docId w15:val="{E7325CC6-1DBD-4229-91E1-EF0E1A9C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</dc:creator>
  <cp:keywords/>
  <dc:description/>
  <cp:lastModifiedBy>aisyah</cp:lastModifiedBy>
  <cp:revision>2</cp:revision>
  <dcterms:created xsi:type="dcterms:W3CDTF">2023-01-13T05:32:00Z</dcterms:created>
  <dcterms:modified xsi:type="dcterms:W3CDTF">2023-01-13T05:32:00Z</dcterms:modified>
</cp:coreProperties>
</file>